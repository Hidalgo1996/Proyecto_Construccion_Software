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6C2AE6" w14:paraId="741BD1F1" w14:textId="77777777" w:rsidTr="00A8594A">
        <w:tc>
          <w:tcPr>
            <w:tcW w:w="9356" w:type="dxa"/>
            <w:gridSpan w:val="6"/>
            <w:shd w:val="clear" w:color="auto" w:fill="A6A6A6"/>
            <w:vAlign w:val="center"/>
          </w:tcPr>
          <w:p w14:paraId="0FCD469A" w14:textId="77777777" w:rsidR="00DE4088" w:rsidRPr="006C2AE6" w:rsidRDefault="00DE4088" w:rsidP="00A8594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C2AE6">
              <w:rPr>
                <w:rFonts w:ascii="Arial" w:hAnsi="Arial" w:cs="Arial"/>
                <w:b/>
                <w:color w:val="000000"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11A2C21" w14:textId="7B624A42" w:rsidR="00DE4088" w:rsidRPr="006C2AE6" w:rsidRDefault="00BE095D" w:rsidP="00A8594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5</w:t>
            </w:r>
            <w:r w:rsidR="00E373E7" w:rsidRPr="006C2AE6">
              <w:rPr>
                <w:rFonts w:ascii="Arial" w:hAnsi="Arial" w:cs="Arial"/>
                <w:b/>
                <w:color w:val="000000"/>
                <w:sz w:val="24"/>
                <w:szCs w:val="24"/>
              </w:rPr>
              <w:t>n</w:t>
            </w:r>
          </w:p>
        </w:tc>
      </w:tr>
      <w:tr w:rsidR="00FB7501" w:rsidRPr="006C2AE6" w14:paraId="2FD2EDFC" w14:textId="77777777" w:rsidTr="00A8594A">
        <w:tc>
          <w:tcPr>
            <w:tcW w:w="2552" w:type="dxa"/>
            <w:shd w:val="clear" w:color="auto" w:fill="D9D9D9"/>
            <w:vAlign w:val="center"/>
          </w:tcPr>
          <w:p w14:paraId="6A51F03A" w14:textId="77777777" w:rsidR="00DE4088" w:rsidRPr="006C2AE6" w:rsidRDefault="004C3BA6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Tema</w:t>
            </w:r>
            <w:r w:rsidR="00EF74DB" w:rsidRPr="006C2AE6">
              <w:rPr>
                <w:rFonts w:ascii="Arial" w:hAnsi="Arial" w:cs="Arial"/>
                <w:b/>
                <w:color w:val="000000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479CDA4" w14:textId="6321303F" w:rsidR="00DE4088" w:rsidRPr="00932BD4" w:rsidRDefault="00932BD4" w:rsidP="00A8594A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Reestructuración parcial del proyecto, definición de las tecnologías a utilizar y pruebas generales</w:t>
            </w:r>
          </w:p>
        </w:tc>
      </w:tr>
      <w:tr w:rsidR="00FB7501" w:rsidRPr="006C2AE6" w14:paraId="449BF82B" w14:textId="77777777" w:rsidTr="00A8594A">
        <w:tc>
          <w:tcPr>
            <w:tcW w:w="2552" w:type="dxa"/>
            <w:shd w:val="clear" w:color="auto" w:fill="D9D9D9"/>
            <w:vAlign w:val="center"/>
          </w:tcPr>
          <w:p w14:paraId="4A00BB7B" w14:textId="77777777" w:rsidR="00EF74DB" w:rsidRPr="006C2AE6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9253CD8" w14:textId="77777777" w:rsidR="00EF74DB" w:rsidRPr="00932BD4" w:rsidRDefault="00951E97" w:rsidP="00A8594A">
            <w:pPr>
              <w:rPr>
                <w:rFonts w:ascii="Arial" w:hAnsi="Arial" w:cs="Arial"/>
                <w:iCs/>
                <w:color w:val="000000"/>
              </w:rPr>
            </w:pPr>
            <w:r w:rsidRPr="00932BD4">
              <w:rPr>
                <w:rFonts w:ascii="Arial" w:hAnsi="Arial" w:cs="Arial"/>
                <w:iCs/>
                <w:color w:val="000000"/>
              </w:rPr>
              <w:t>Universidad de Guayaquil</w:t>
            </w:r>
          </w:p>
        </w:tc>
      </w:tr>
      <w:tr w:rsidR="00EF74DB" w:rsidRPr="006C2AE6" w14:paraId="3B69484C" w14:textId="77777777" w:rsidTr="00A8594A">
        <w:tc>
          <w:tcPr>
            <w:tcW w:w="2552" w:type="dxa"/>
            <w:shd w:val="clear" w:color="auto" w:fill="D9D9D9"/>
            <w:vAlign w:val="center"/>
          </w:tcPr>
          <w:p w14:paraId="2E8C7153" w14:textId="77777777" w:rsidR="00EF74DB" w:rsidRPr="006C2AE6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CE43F9D" w14:textId="77777777" w:rsidR="00EF74DB" w:rsidRPr="00932BD4" w:rsidRDefault="00951E97" w:rsidP="00A8594A">
            <w:pPr>
              <w:rPr>
                <w:rFonts w:ascii="Arial" w:hAnsi="Arial" w:cs="Arial"/>
                <w:iCs/>
                <w:color w:val="000000"/>
              </w:rPr>
            </w:pPr>
            <w:r w:rsidRPr="00932BD4">
              <w:rPr>
                <w:rFonts w:ascii="Arial" w:hAnsi="Arial" w:cs="Arial"/>
                <w:iCs/>
                <w:color w:val="000000"/>
              </w:rPr>
              <w:t>Integrantes del GRUPO B</w:t>
            </w:r>
          </w:p>
        </w:tc>
      </w:tr>
      <w:tr w:rsidR="00FB7501" w:rsidRPr="006C2AE6" w14:paraId="2EB16CE6" w14:textId="77777777" w:rsidTr="00A8594A">
        <w:tc>
          <w:tcPr>
            <w:tcW w:w="2552" w:type="dxa"/>
            <w:shd w:val="clear" w:color="auto" w:fill="D9D9D9"/>
            <w:vAlign w:val="center"/>
          </w:tcPr>
          <w:p w14:paraId="5107526A" w14:textId="77777777" w:rsidR="00EF74DB" w:rsidRPr="006C2AE6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Fecha:</w:t>
            </w:r>
          </w:p>
        </w:tc>
        <w:tc>
          <w:tcPr>
            <w:tcW w:w="1843" w:type="dxa"/>
            <w:vAlign w:val="center"/>
          </w:tcPr>
          <w:p w14:paraId="20F19F4D" w14:textId="79FE2520" w:rsidR="00EF74DB" w:rsidRPr="00932BD4" w:rsidRDefault="00932BD4" w:rsidP="00A859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  <w:r w:rsidR="00A8594A" w:rsidRPr="00932BD4">
              <w:rPr>
                <w:rFonts w:ascii="Arial" w:hAnsi="Arial" w:cs="Arial"/>
                <w:color w:val="000000"/>
              </w:rPr>
              <w:t>/</w:t>
            </w:r>
            <w:r w:rsidR="003241E7" w:rsidRPr="00932BD4">
              <w:rPr>
                <w:rFonts w:ascii="Arial" w:hAnsi="Arial" w:cs="Arial"/>
                <w:color w:val="000000"/>
              </w:rPr>
              <w:t>01</w:t>
            </w:r>
            <w:r w:rsidR="00A8594A" w:rsidRPr="00932BD4">
              <w:rPr>
                <w:rFonts w:ascii="Arial" w:hAnsi="Arial" w:cs="Arial"/>
                <w:color w:val="000000"/>
              </w:rPr>
              <w:t>/202</w:t>
            </w:r>
            <w:r w:rsidR="003241E7" w:rsidRPr="00932BD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0790AF0" w14:textId="77777777" w:rsidR="00EF74DB" w:rsidRPr="00932BD4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932BD4">
              <w:rPr>
                <w:rFonts w:ascii="Arial" w:hAnsi="Arial" w:cs="Arial"/>
                <w:b/>
                <w:color w:val="000000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EA57B57" w14:textId="409199B4" w:rsidR="00EF74DB" w:rsidRPr="00932BD4" w:rsidRDefault="00FB7501" w:rsidP="00A8594A">
            <w:pPr>
              <w:rPr>
                <w:rFonts w:ascii="Arial" w:hAnsi="Arial" w:cs="Arial"/>
                <w:color w:val="000000"/>
              </w:rPr>
            </w:pPr>
            <w:r w:rsidRPr="00932BD4">
              <w:rPr>
                <w:rFonts w:ascii="Arial" w:hAnsi="Arial" w:cs="Arial"/>
                <w:color w:val="000000"/>
              </w:rPr>
              <w:t>2</w:t>
            </w:r>
            <w:r w:rsidR="003241E7" w:rsidRPr="00932BD4">
              <w:rPr>
                <w:rFonts w:ascii="Arial" w:hAnsi="Arial" w:cs="Arial"/>
                <w:color w:val="000000"/>
              </w:rPr>
              <w:t>0</w:t>
            </w:r>
            <w:r w:rsidRPr="00932BD4">
              <w:rPr>
                <w:rFonts w:ascii="Arial" w:hAnsi="Arial" w:cs="Arial"/>
                <w:color w:val="000000"/>
              </w:rPr>
              <w:t>:</w:t>
            </w:r>
            <w:r w:rsidR="00ED549A" w:rsidRPr="00932BD4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D79B702" w14:textId="77777777" w:rsidR="00EF74DB" w:rsidRPr="00932BD4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932BD4">
              <w:rPr>
                <w:rFonts w:ascii="Arial" w:hAnsi="Arial" w:cs="Arial"/>
                <w:b/>
                <w:color w:val="000000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6EB20D" w14:textId="09C73CE6" w:rsidR="00EF74DB" w:rsidRPr="00932BD4" w:rsidRDefault="00932BD4" w:rsidP="00A859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</w:t>
            </w:r>
            <w:r w:rsidR="00FB7501" w:rsidRPr="00932BD4">
              <w:rPr>
                <w:rFonts w:ascii="Arial" w:hAnsi="Arial" w:cs="Arial"/>
                <w:color w:val="000000"/>
              </w:rPr>
              <w:t>:00</w:t>
            </w:r>
          </w:p>
        </w:tc>
      </w:tr>
      <w:tr w:rsidR="00EF74DB" w:rsidRPr="006C2AE6" w14:paraId="3380A242" w14:textId="77777777" w:rsidTr="00A8594A">
        <w:tc>
          <w:tcPr>
            <w:tcW w:w="2552" w:type="dxa"/>
            <w:shd w:val="clear" w:color="auto" w:fill="D9D9D9"/>
            <w:vAlign w:val="center"/>
          </w:tcPr>
          <w:p w14:paraId="67AB74AA" w14:textId="77777777" w:rsidR="00EF74DB" w:rsidRPr="006C2AE6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7A7980B" w14:textId="3ACC0EEA" w:rsidR="00EF74DB" w:rsidRPr="00932BD4" w:rsidRDefault="00A8594A" w:rsidP="00A8594A">
            <w:pPr>
              <w:rPr>
                <w:rFonts w:ascii="Arial" w:hAnsi="Arial" w:cs="Arial"/>
                <w:color w:val="000000"/>
              </w:rPr>
            </w:pPr>
            <w:r w:rsidRPr="00932BD4">
              <w:rPr>
                <w:rFonts w:ascii="Arial" w:hAnsi="Arial" w:cs="Arial"/>
                <w:color w:val="000000"/>
              </w:rPr>
              <w:t>Guayaquil (</w:t>
            </w:r>
            <w:proofErr w:type="spellStart"/>
            <w:r w:rsidR="00C466C5" w:rsidRPr="00932BD4">
              <w:rPr>
                <w:rFonts w:ascii="Arial" w:hAnsi="Arial" w:cs="Arial"/>
                <w:color w:val="000000"/>
              </w:rPr>
              <w:t>discord</w:t>
            </w:r>
            <w:proofErr w:type="spellEnd"/>
            <w:r w:rsidRPr="00932BD4">
              <w:rPr>
                <w:rFonts w:ascii="Arial" w:hAnsi="Arial" w:cs="Arial"/>
                <w:color w:val="000000"/>
              </w:rPr>
              <w:t>)</w:t>
            </w:r>
          </w:p>
        </w:tc>
      </w:tr>
      <w:tr w:rsidR="00EF74DB" w:rsidRPr="006C2AE6" w14:paraId="3ED7C862" w14:textId="77777777" w:rsidTr="00A8594A">
        <w:tc>
          <w:tcPr>
            <w:tcW w:w="2552" w:type="dxa"/>
            <w:shd w:val="clear" w:color="auto" w:fill="D9D9D9"/>
            <w:vAlign w:val="center"/>
          </w:tcPr>
          <w:p w14:paraId="68DD83A8" w14:textId="77777777" w:rsidR="00EF74DB" w:rsidRPr="006C2AE6" w:rsidRDefault="00EF74DB" w:rsidP="00A8594A">
            <w:pPr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510C164" w14:textId="0AF0CDEA" w:rsidR="00EF74DB" w:rsidRPr="00932BD4" w:rsidRDefault="00A8594A" w:rsidP="00A8594A">
            <w:pPr>
              <w:rPr>
                <w:rFonts w:ascii="Arial" w:hAnsi="Arial" w:cs="Arial"/>
                <w:color w:val="000000"/>
              </w:rPr>
            </w:pPr>
            <w:r w:rsidRPr="00932BD4">
              <w:rPr>
                <w:rFonts w:ascii="Arial" w:hAnsi="Arial" w:cs="Arial"/>
                <w:color w:val="000000"/>
              </w:rPr>
              <w:t>Documento de requerimientos “Gestión de Árbitros de futbol”</w:t>
            </w:r>
          </w:p>
        </w:tc>
      </w:tr>
    </w:tbl>
    <w:p w14:paraId="772F3423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6C2AE6" w14:paraId="5B98AFCF" w14:textId="77777777" w:rsidTr="007B5F67">
        <w:tc>
          <w:tcPr>
            <w:tcW w:w="9923" w:type="dxa"/>
            <w:gridSpan w:val="3"/>
            <w:shd w:val="clear" w:color="auto" w:fill="A6A6A6"/>
          </w:tcPr>
          <w:p w14:paraId="68F00911" w14:textId="77777777" w:rsidR="00DE4088" w:rsidRPr="006C2AE6" w:rsidRDefault="0029753F" w:rsidP="003E2F6F">
            <w:pPr>
              <w:jc w:val="center"/>
              <w:rPr>
                <w:rFonts w:ascii="Arial" w:hAnsi="Arial" w:cs="Arial"/>
                <w:b/>
                <w:color w:val="000000"/>
                <w:sz w:val="32"/>
              </w:rPr>
            </w:pPr>
            <w:r w:rsidRPr="006C2AE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LISTA DE PARTICIPANTES</w:t>
            </w:r>
          </w:p>
        </w:tc>
      </w:tr>
      <w:tr w:rsidR="00CA7104" w:rsidRPr="006C2AE6" w14:paraId="3F7C6094" w14:textId="77777777" w:rsidTr="007B5F67">
        <w:tc>
          <w:tcPr>
            <w:tcW w:w="3340" w:type="dxa"/>
            <w:shd w:val="clear" w:color="auto" w:fill="D9D9D9"/>
          </w:tcPr>
          <w:p w14:paraId="0B9D81DA" w14:textId="77777777" w:rsidR="00DE4088" w:rsidRPr="006C2AE6" w:rsidRDefault="00DE4088" w:rsidP="003E2F6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348B4005" w14:textId="77777777" w:rsidR="00DE4088" w:rsidRPr="006C2AE6" w:rsidRDefault="00DE4088" w:rsidP="003E2F6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Institución</w:t>
            </w:r>
            <w:r w:rsidR="004D728F" w:rsidRPr="006C2AE6">
              <w:rPr>
                <w:rFonts w:ascii="Arial" w:hAnsi="Arial" w:cs="Arial"/>
                <w:b/>
                <w:color w:val="000000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5D23BFA7" w14:textId="77777777" w:rsidR="00DE4088" w:rsidRPr="006C2AE6" w:rsidRDefault="00DE4088" w:rsidP="003E2F6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6C2AE6">
              <w:rPr>
                <w:rFonts w:ascii="Arial" w:hAnsi="Arial" w:cs="Arial"/>
                <w:b/>
                <w:color w:val="000000"/>
              </w:rPr>
              <w:t>Firma</w:t>
            </w:r>
          </w:p>
        </w:tc>
      </w:tr>
      <w:tr w:rsidR="00FB7501" w:rsidRPr="006C2AE6" w14:paraId="0453540F" w14:textId="77777777" w:rsidTr="003E2F6F">
        <w:tc>
          <w:tcPr>
            <w:tcW w:w="3340" w:type="dxa"/>
          </w:tcPr>
          <w:p w14:paraId="2191F1B9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Campos Inga Flavio</w:t>
            </w:r>
          </w:p>
          <w:p w14:paraId="76F30585" w14:textId="77777777" w:rsidR="00FA1E80" w:rsidRPr="00A8594A" w:rsidRDefault="00FA1E80" w:rsidP="00CA7104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181" w:type="dxa"/>
          </w:tcPr>
          <w:p w14:paraId="6427ABD0" w14:textId="38D7DB97" w:rsidR="00FA1E80" w:rsidRPr="000E57CA" w:rsidRDefault="00932BD4" w:rsidP="00D974F4">
            <w:pPr>
              <w:rPr>
                <w:rFonts w:ascii="Arial" w:hAnsi="Arial" w:cs="Arial"/>
                <w:iCs/>
                <w:color w:val="000000"/>
              </w:rPr>
            </w:pPr>
            <w:proofErr w:type="spellStart"/>
            <w:r w:rsidRPr="000E57CA">
              <w:rPr>
                <w:rFonts w:ascii="Arial" w:hAnsi="Arial" w:cs="Arial"/>
                <w:iCs/>
                <w:color w:val="000000"/>
              </w:rPr>
              <w:t>Tester</w:t>
            </w:r>
            <w:proofErr w:type="spellEnd"/>
          </w:p>
        </w:tc>
        <w:tc>
          <w:tcPr>
            <w:tcW w:w="3402" w:type="dxa"/>
          </w:tcPr>
          <w:p w14:paraId="60F72500" w14:textId="77777777" w:rsidR="00FA1E80" w:rsidRPr="006C2AE6" w:rsidRDefault="00FA1E80" w:rsidP="001B2A73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CA7104" w:rsidRPr="006C2AE6" w14:paraId="47B2478A" w14:textId="77777777" w:rsidTr="00CA7104">
        <w:trPr>
          <w:trHeight w:val="884"/>
        </w:trPr>
        <w:tc>
          <w:tcPr>
            <w:tcW w:w="3340" w:type="dxa"/>
          </w:tcPr>
          <w:p w14:paraId="0BCC7BE0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Hidalgo Yánez Carlos</w:t>
            </w:r>
          </w:p>
          <w:p w14:paraId="3EB8EB3C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181" w:type="dxa"/>
          </w:tcPr>
          <w:p w14:paraId="572532BD" w14:textId="6C1BEFD4" w:rsidR="00CA7104" w:rsidRPr="000E57CA" w:rsidRDefault="00A8594A" w:rsidP="001B2A73">
            <w:pPr>
              <w:rPr>
                <w:rFonts w:ascii="Arial" w:hAnsi="Arial" w:cs="Arial"/>
                <w:iCs/>
                <w:color w:val="000000"/>
              </w:rPr>
            </w:pPr>
            <w:r w:rsidRPr="000E57CA">
              <w:rPr>
                <w:rFonts w:ascii="Arial" w:hAnsi="Arial" w:cs="Arial"/>
                <w:iCs/>
                <w:color w:val="000000"/>
              </w:rPr>
              <w:t>Construir</w:t>
            </w:r>
            <w:r w:rsidR="00297A2D" w:rsidRPr="000E57CA">
              <w:rPr>
                <w:rFonts w:ascii="Arial" w:hAnsi="Arial" w:cs="Arial"/>
                <w:iCs/>
                <w:color w:val="000000"/>
              </w:rPr>
              <w:t xml:space="preserve"> la base de datos</w:t>
            </w:r>
            <w:r w:rsidR="00932BD4" w:rsidRPr="000E57CA">
              <w:rPr>
                <w:rFonts w:ascii="Arial" w:hAnsi="Arial" w:cs="Arial"/>
                <w:iCs/>
                <w:color w:val="000000"/>
              </w:rPr>
              <w:t xml:space="preserve"> / Sublíder del proyecto</w:t>
            </w:r>
          </w:p>
        </w:tc>
        <w:tc>
          <w:tcPr>
            <w:tcW w:w="3402" w:type="dxa"/>
          </w:tcPr>
          <w:p w14:paraId="4918639D" w14:textId="77777777" w:rsidR="00CA7104" w:rsidRPr="006C2AE6" w:rsidRDefault="00CA7104" w:rsidP="001B2A73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CA7104" w:rsidRPr="006C2AE6" w14:paraId="292AD5C7" w14:textId="77777777" w:rsidTr="003E2F6F">
        <w:tc>
          <w:tcPr>
            <w:tcW w:w="3340" w:type="dxa"/>
          </w:tcPr>
          <w:p w14:paraId="1D6F5A3E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Lañon Angulo Kevin</w:t>
            </w:r>
          </w:p>
          <w:p w14:paraId="53E5BF95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181" w:type="dxa"/>
          </w:tcPr>
          <w:p w14:paraId="2FF3A6C6" w14:textId="5DFFB8BC" w:rsidR="00CA7104" w:rsidRPr="000E57CA" w:rsidRDefault="00297A2D" w:rsidP="001B2A73">
            <w:pPr>
              <w:rPr>
                <w:rFonts w:ascii="Arial" w:hAnsi="Arial" w:cs="Arial"/>
                <w:iCs/>
                <w:color w:val="000000"/>
              </w:rPr>
            </w:pPr>
            <w:r w:rsidRPr="000E57CA">
              <w:rPr>
                <w:rFonts w:ascii="Arial" w:hAnsi="Arial" w:cs="Arial"/>
                <w:iCs/>
                <w:color w:val="000000"/>
              </w:rPr>
              <w:t>Programación en Java</w:t>
            </w:r>
            <w:r w:rsidR="00932BD4" w:rsidRPr="000E57CA">
              <w:rPr>
                <w:rFonts w:ascii="Arial" w:hAnsi="Arial" w:cs="Arial"/>
                <w:iCs/>
                <w:color w:val="000000"/>
              </w:rPr>
              <w:t xml:space="preserve"> / Líder del proyecto</w:t>
            </w:r>
          </w:p>
        </w:tc>
        <w:tc>
          <w:tcPr>
            <w:tcW w:w="3402" w:type="dxa"/>
          </w:tcPr>
          <w:p w14:paraId="3151C622" w14:textId="77777777" w:rsidR="00CA7104" w:rsidRPr="006C2AE6" w:rsidRDefault="00CA7104" w:rsidP="001B2A73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CA7104" w:rsidRPr="006C2AE6" w14:paraId="5605FE4E" w14:textId="77777777" w:rsidTr="003E2F6F">
        <w:tc>
          <w:tcPr>
            <w:tcW w:w="3340" w:type="dxa"/>
          </w:tcPr>
          <w:p w14:paraId="6B57FB72" w14:textId="62AC682E" w:rsidR="00CA7104" w:rsidRPr="00A8594A" w:rsidRDefault="00A8594A" w:rsidP="00CA7104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Martínez</w:t>
            </w:r>
            <w:r w:rsidR="00CA7104" w:rsidRPr="00A8594A">
              <w:rPr>
                <w:rFonts w:ascii="Arial" w:hAnsi="Arial" w:cs="Arial"/>
                <w:iCs/>
                <w:color w:val="000000"/>
              </w:rPr>
              <w:t xml:space="preserve"> Ochoa Nicole</w:t>
            </w:r>
          </w:p>
          <w:p w14:paraId="2956418C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181" w:type="dxa"/>
          </w:tcPr>
          <w:p w14:paraId="6D1D5885" w14:textId="77777777" w:rsidR="00CA7104" w:rsidRPr="000E57CA" w:rsidRDefault="00297A2D" w:rsidP="001B2A73">
            <w:pPr>
              <w:rPr>
                <w:rFonts w:ascii="Arial" w:hAnsi="Arial" w:cs="Arial"/>
                <w:iCs/>
                <w:color w:val="000000"/>
              </w:rPr>
            </w:pPr>
            <w:r w:rsidRPr="000E57CA">
              <w:rPr>
                <w:rFonts w:ascii="Arial" w:hAnsi="Arial" w:cs="Arial"/>
                <w:iCs/>
                <w:color w:val="000000"/>
              </w:rPr>
              <w:t>Documentación</w:t>
            </w:r>
          </w:p>
        </w:tc>
        <w:tc>
          <w:tcPr>
            <w:tcW w:w="3402" w:type="dxa"/>
          </w:tcPr>
          <w:p w14:paraId="19D9DD28" w14:textId="77777777" w:rsidR="00CA7104" w:rsidRPr="006C2AE6" w:rsidRDefault="00CA7104" w:rsidP="001B2A73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FA1E80" w:rsidRPr="006C2AE6" w14:paraId="742A4DBD" w14:textId="77777777" w:rsidTr="003E2F6F">
        <w:tc>
          <w:tcPr>
            <w:tcW w:w="3340" w:type="dxa"/>
          </w:tcPr>
          <w:p w14:paraId="3EF9C7B5" w14:textId="77777777" w:rsidR="00CA7104" w:rsidRPr="00A8594A" w:rsidRDefault="00CA7104" w:rsidP="00CA7104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Mendoza Mejía Diego</w:t>
            </w:r>
          </w:p>
          <w:p w14:paraId="0F6F4EA3" w14:textId="77777777" w:rsidR="00FA1E80" w:rsidRPr="00A8594A" w:rsidRDefault="00FA1E80" w:rsidP="00CA7104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181" w:type="dxa"/>
          </w:tcPr>
          <w:p w14:paraId="3C287B90" w14:textId="77777777" w:rsidR="00FA1E80" w:rsidRPr="000E57CA" w:rsidRDefault="00297A2D">
            <w:pPr>
              <w:rPr>
                <w:rFonts w:ascii="Arial" w:hAnsi="Arial" w:cs="Arial"/>
                <w:iCs/>
                <w:color w:val="000000"/>
              </w:rPr>
            </w:pPr>
            <w:r w:rsidRPr="000E57CA">
              <w:rPr>
                <w:rFonts w:ascii="Arial" w:hAnsi="Arial" w:cs="Arial"/>
                <w:iCs/>
                <w:color w:val="000000"/>
              </w:rPr>
              <w:t>Construir la base de datos</w:t>
            </w:r>
          </w:p>
        </w:tc>
        <w:tc>
          <w:tcPr>
            <w:tcW w:w="3402" w:type="dxa"/>
          </w:tcPr>
          <w:p w14:paraId="78190D90" w14:textId="77777777" w:rsidR="00FA1E80" w:rsidRPr="006C2AE6" w:rsidRDefault="00FA1E80" w:rsidP="00DE4088">
            <w:pPr>
              <w:rPr>
                <w:rFonts w:ascii="Arial" w:hAnsi="Arial" w:cs="Arial"/>
                <w:color w:val="000000"/>
              </w:rPr>
            </w:pPr>
          </w:p>
        </w:tc>
      </w:tr>
      <w:tr w:rsidR="00FA1E80" w:rsidRPr="006C2AE6" w14:paraId="574F4404" w14:textId="77777777" w:rsidTr="003E2F6F">
        <w:tc>
          <w:tcPr>
            <w:tcW w:w="3340" w:type="dxa"/>
          </w:tcPr>
          <w:p w14:paraId="15F53264" w14:textId="77777777" w:rsidR="00FA1E80" w:rsidRPr="00A8594A" w:rsidRDefault="00CA7104" w:rsidP="00FA1E80">
            <w:pPr>
              <w:rPr>
                <w:rFonts w:ascii="Arial" w:hAnsi="Arial" w:cs="Arial"/>
                <w:iCs/>
                <w:color w:val="000000"/>
              </w:rPr>
            </w:pPr>
            <w:r w:rsidRPr="00A8594A">
              <w:rPr>
                <w:rFonts w:ascii="Arial" w:hAnsi="Arial" w:cs="Arial"/>
                <w:iCs/>
                <w:color w:val="000000"/>
              </w:rPr>
              <w:t>Tamayo Flores Kevin</w:t>
            </w:r>
          </w:p>
        </w:tc>
        <w:tc>
          <w:tcPr>
            <w:tcW w:w="3181" w:type="dxa"/>
          </w:tcPr>
          <w:p w14:paraId="50BBC0F6" w14:textId="77777777" w:rsidR="00FA1E80" w:rsidRPr="000E57CA" w:rsidRDefault="00297A2D">
            <w:pPr>
              <w:rPr>
                <w:rFonts w:ascii="Arial" w:hAnsi="Arial" w:cs="Arial"/>
                <w:iCs/>
                <w:color w:val="000000"/>
              </w:rPr>
            </w:pPr>
            <w:r w:rsidRPr="000E57CA">
              <w:rPr>
                <w:rFonts w:ascii="Arial" w:hAnsi="Arial" w:cs="Arial"/>
                <w:iCs/>
                <w:color w:val="000000"/>
              </w:rPr>
              <w:t xml:space="preserve">Documentación </w:t>
            </w:r>
          </w:p>
          <w:p w14:paraId="7A9ADB00" w14:textId="12AB4D28" w:rsidR="002F455C" w:rsidRPr="000E57CA" w:rsidRDefault="002F455C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3402" w:type="dxa"/>
          </w:tcPr>
          <w:p w14:paraId="21D08371" w14:textId="77777777" w:rsidR="00FA1E80" w:rsidRPr="006C2AE6" w:rsidRDefault="00FA1E80" w:rsidP="00DE4088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F12F9D" w14:textId="0B259444" w:rsidR="00DE4088" w:rsidRDefault="00DE4088" w:rsidP="00DE4088">
      <w:pPr>
        <w:rPr>
          <w:rFonts w:ascii="Arial" w:hAnsi="Arial" w:cs="Arial"/>
          <w:b/>
          <w:sz w:val="24"/>
        </w:rPr>
      </w:pPr>
    </w:p>
    <w:p w14:paraId="3BB5A93A" w14:textId="4329FC93" w:rsidR="00A8594A" w:rsidRDefault="00A8594A" w:rsidP="00DE4088">
      <w:pPr>
        <w:rPr>
          <w:rFonts w:ascii="Arial" w:hAnsi="Arial" w:cs="Arial"/>
          <w:b/>
          <w:sz w:val="24"/>
        </w:rPr>
      </w:pPr>
    </w:p>
    <w:p w14:paraId="3CCB5976" w14:textId="6033D756" w:rsidR="00A8594A" w:rsidRDefault="00A8594A" w:rsidP="00DE4088">
      <w:pPr>
        <w:rPr>
          <w:rFonts w:ascii="Arial" w:hAnsi="Arial" w:cs="Arial"/>
          <w:b/>
          <w:sz w:val="24"/>
        </w:rPr>
      </w:pPr>
    </w:p>
    <w:p w14:paraId="3FD8E56B" w14:textId="413AF4B1" w:rsidR="00A8594A" w:rsidRDefault="00A8594A" w:rsidP="00DE4088">
      <w:pPr>
        <w:rPr>
          <w:rFonts w:ascii="Arial" w:hAnsi="Arial" w:cs="Arial"/>
          <w:b/>
          <w:sz w:val="24"/>
        </w:rPr>
      </w:pPr>
    </w:p>
    <w:p w14:paraId="0DC9F0A9" w14:textId="77777777" w:rsidR="00ED549A" w:rsidRPr="00FB1F9B" w:rsidRDefault="00ED549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BABAF9F" w14:textId="77777777" w:rsidTr="007B5F67">
        <w:tc>
          <w:tcPr>
            <w:tcW w:w="9923" w:type="dxa"/>
            <w:shd w:val="clear" w:color="auto" w:fill="D9D9D9"/>
          </w:tcPr>
          <w:p w14:paraId="3DBC4B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47D5E93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58A1F1F6" w14:textId="3565AE5C" w:rsidR="00601953" w:rsidRDefault="00D51746" w:rsidP="001B2A73">
      <w:pPr>
        <w:pStyle w:val="Textoindependiente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 xml:space="preserve">Se cambio el framework de codificación, se trabajará netamente en el IDE de Java NetBeans, se conserva la base de datos de </w:t>
      </w:r>
      <w:proofErr w:type="spellStart"/>
      <w:r>
        <w:rPr>
          <w:rFonts w:ascii="Arial" w:hAnsi="Arial" w:cs="Arial"/>
          <w:iCs/>
          <w:color w:val="000000" w:themeColor="text1"/>
        </w:rPr>
        <w:t>MySql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y se editan ciertas tablas.</w:t>
      </w:r>
    </w:p>
    <w:p w14:paraId="4C3FA70C" w14:textId="77A3C1FD" w:rsidR="00D51746" w:rsidRDefault="00D51746" w:rsidP="001B2A73">
      <w:pPr>
        <w:pStyle w:val="Textoindependiente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 xml:space="preserve">Se utilizará el </w:t>
      </w:r>
      <w:r>
        <w:rPr>
          <w:rFonts w:ascii="Arial" w:hAnsi="Arial" w:cs="Arial"/>
          <w:iCs/>
          <w:color w:val="000000" w:themeColor="text1"/>
        </w:rPr>
        <w:t>framework</w:t>
      </w:r>
      <w:r>
        <w:rPr>
          <w:rFonts w:ascii="Arial" w:hAnsi="Arial" w:cs="Arial"/>
          <w:iCs/>
          <w:color w:val="000000" w:themeColor="text1"/>
        </w:rPr>
        <w:t xml:space="preserve"> de Junit, para realizar las pruebas unitarias del proyecto.</w:t>
      </w:r>
    </w:p>
    <w:p w14:paraId="5A266B09" w14:textId="0EE529B7" w:rsidR="00CA204F" w:rsidRDefault="00CA204F" w:rsidP="001B2A73">
      <w:pPr>
        <w:pStyle w:val="Textoindependiente"/>
        <w:rPr>
          <w:rFonts w:ascii="Arial" w:hAnsi="Arial" w:cs="Arial"/>
          <w:iCs/>
          <w:color w:val="000000" w:themeColor="text1"/>
        </w:rPr>
      </w:pPr>
    </w:p>
    <w:p w14:paraId="5389899B" w14:textId="77777777" w:rsidR="00297A2D" w:rsidRPr="00297A2D" w:rsidRDefault="00F94683" w:rsidP="00297A2D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DA4952" w14:textId="44869094" w:rsidR="00CA204F" w:rsidRPr="00CA204F" w:rsidRDefault="002F455C" w:rsidP="004D406B">
      <w:pPr>
        <w:pStyle w:val="Textoindependiente"/>
        <w:numPr>
          <w:ilvl w:val="0"/>
          <w:numId w:val="2"/>
        </w:numPr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Corrección de errores</w:t>
      </w:r>
      <w:r w:rsidR="00CA204F" w:rsidRPr="00CA204F">
        <w:rPr>
          <w:rFonts w:ascii="Arial" w:hAnsi="Arial" w:cs="Arial"/>
          <w:iCs/>
          <w:color w:val="000000"/>
        </w:rPr>
        <w:t>.</w:t>
      </w:r>
    </w:p>
    <w:p w14:paraId="5EAEB97E" w14:textId="33E4EBD9" w:rsidR="00CA204F" w:rsidRPr="00CA204F" w:rsidRDefault="002F455C" w:rsidP="004D406B">
      <w:pPr>
        <w:pStyle w:val="Textoindependiente"/>
        <w:numPr>
          <w:ilvl w:val="0"/>
          <w:numId w:val="2"/>
        </w:numPr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 xml:space="preserve">Planteamiento de dudas </w:t>
      </w:r>
      <w:r w:rsidR="007B0B21">
        <w:rPr>
          <w:rFonts w:ascii="Arial" w:hAnsi="Arial" w:cs="Arial"/>
          <w:iCs/>
          <w:color w:val="000000"/>
        </w:rPr>
        <w:t>y solución de errores</w:t>
      </w:r>
      <w:r w:rsidR="00CA204F" w:rsidRPr="00CA204F">
        <w:rPr>
          <w:rFonts w:ascii="Arial" w:hAnsi="Arial" w:cs="Arial"/>
          <w:iCs/>
          <w:color w:val="000000"/>
        </w:rPr>
        <w:t>.</w:t>
      </w:r>
    </w:p>
    <w:p w14:paraId="19B8F170" w14:textId="234B2EA2" w:rsidR="00297A2D" w:rsidRPr="00CA204F" w:rsidRDefault="00297A2D" w:rsidP="004D406B">
      <w:pPr>
        <w:pStyle w:val="Textoindependiente"/>
        <w:numPr>
          <w:ilvl w:val="0"/>
          <w:numId w:val="2"/>
        </w:numPr>
        <w:rPr>
          <w:rFonts w:ascii="Arial" w:hAnsi="Arial" w:cs="Arial"/>
          <w:iCs/>
          <w:color w:val="000000"/>
        </w:rPr>
      </w:pPr>
      <w:r w:rsidRPr="00CA204F">
        <w:rPr>
          <w:rFonts w:ascii="Arial" w:hAnsi="Arial" w:cs="Arial"/>
          <w:iCs/>
          <w:color w:val="000000"/>
        </w:rPr>
        <w:t>Ideas</w:t>
      </w:r>
      <w:r w:rsidR="007B0B21">
        <w:rPr>
          <w:rFonts w:ascii="Arial" w:hAnsi="Arial" w:cs="Arial"/>
          <w:iCs/>
          <w:color w:val="000000"/>
        </w:rPr>
        <w:t>,</w:t>
      </w:r>
      <w:r w:rsidRPr="00CA204F">
        <w:rPr>
          <w:rFonts w:ascii="Arial" w:hAnsi="Arial" w:cs="Arial"/>
          <w:iCs/>
          <w:color w:val="000000"/>
        </w:rPr>
        <w:t xml:space="preserve"> consultas generales </w:t>
      </w:r>
      <w:r w:rsidR="007B0B21">
        <w:rPr>
          <w:rFonts w:ascii="Arial" w:hAnsi="Arial" w:cs="Arial"/>
          <w:iCs/>
          <w:color w:val="000000"/>
        </w:rPr>
        <w:t>y pruebas funcionales</w:t>
      </w:r>
      <w:r w:rsidR="00ED549A" w:rsidRPr="00CA204F">
        <w:rPr>
          <w:rFonts w:ascii="Arial" w:hAnsi="Arial" w:cs="Arial"/>
          <w:iCs/>
          <w:color w:val="000000"/>
        </w:rPr>
        <w:t>.</w:t>
      </w:r>
    </w:p>
    <w:p w14:paraId="256C7A3E" w14:textId="77777777" w:rsidR="00CA204F" w:rsidRDefault="00CA204F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67131154" w14:textId="75B204E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9730C80" w14:textId="17C64F00" w:rsidR="00D51746" w:rsidRDefault="00D51746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2DD17A55" wp14:editId="26661318">
            <wp:extent cx="5400040" cy="3050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EBA1" w14:textId="6D7A783A" w:rsidR="00752C4F" w:rsidRDefault="00D5174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A03579" wp14:editId="27D052B0">
            <wp:extent cx="5400040" cy="3050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4382" w14:textId="77777777" w:rsidR="00D51746" w:rsidRDefault="00D5174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6C4A6348" w14:textId="1A384021" w:rsidR="00FC7902" w:rsidRDefault="00FC7902" w:rsidP="00345B05">
      <w:pPr>
        <w:pStyle w:val="NormalWeb"/>
        <w:spacing w:after="0"/>
        <w:jc w:val="center"/>
        <w:rPr>
          <w:rFonts w:ascii="Arial" w:hAnsi="Arial" w:cs="Arial"/>
          <w:bCs/>
          <w:sz w:val="22"/>
          <w:szCs w:val="22"/>
        </w:rPr>
      </w:pPr>
    </w:p>
    <w:p w14:paraId="7CCFA58F" w14:textId="12045CB2" w:rsidR="00FB7501" w:rsidRPr="00FA1E80" w:rsidRDefault="00FB7501" w:rsidP="00345B05">
      <w:pPr>
        <w:pStyle w:val="NormalWeb"/>
        <w:spacing w:after="0"/>
        <w:jc w:val="center"/>
        <w:rPr>
          <w:rFonts w:ascii="Arial" w:hAnsi="Arial" w:cs="Arial"/>
          <w:bCs/>
          <w:sz w:val="22"/>
          <w:szCs w:val="22"/>
        </w:rPr>
      </w:pPr>
    </w:p>
    <w:sectPr w:rsidR="00FB7501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A175" w14:textId="77777777" w:rsidR="00051E12" w:rsidRDefault="00051E12" w:rsidP="00E45455">
      <w:pPr>
        <w:spacing w:after="0" w:line="240" w:lineRule="auto"/>
      </w:pPr>
      <w:r>
        <w:separator/>
      </w:r>
    </w:p>
  </w:endnote>
  <w:endnote w:type="continuationSeparator" w:id="0">
    <w:p w14:paraId="3B05B3E3" w14:textId="77777777" w:rsidR="00051E12" w:rsidRDefault="00051E1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95D9" w14:textId="2BDDADA5" w:rsidR="007B5F67" w:rsidRPr="007B5F67" w:rsidRDefault="00345B0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A79E65" wp14:editId="3E505BC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E1A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297A2D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297A2D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DD41" w14:textId="77777777" w:rsidR="00051E12" w:rsidRDefault="00051E12" w:rsidP="00E45455">
      <w:pPr>
        <w:spacing w:after="0" w:line="240" w:lineRule="auto"/>
      </w:pPr>
      <w:r>
        <w:separator/>
      </w:r>
    </w:p>
  </w:footnote>
  <w:footnote w:type="continuationSeparator" w:id="0">
    <w:p w14:paraId="66621022" w14:textId="77777777" w:rsidR="00051E12" w:rsidRDefault="00051E1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0315" w14:textId="48EE898E" w:rsidR="006B66B9" w:rsidRPr="006B66B9" w:rsidRDefault="00345B0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2EC8142" wp14:editId="7AFDDEDB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E57CA">
      <w:rPr>
        <w:rFonts w:cs="Calibri"/>
        <w:sz w:val="20"/>
        <w:szCs w:val="20"/>
      </w:rPr>
      <w:t>Gestión de la Federación de árbitros de fútbol</w:t>
    </w:r>
  </w:p>
  <w:p w14:paraId="66E8630A" w14:textId="70BC01EF" w:rsidR="005206DA" w:rsidRPr="006B66B9" w:rsidRDefault="00345B05" w:rsidP="000E57CA">
    <w:pPr>
      <w:suppressAutoHyphens/>
      <w:spacing w:after="0" w:line="240" w:lineRule="auto"/>
      <w:jc w:val="right"/>
      <w:rPr>
        <w:sz w:val="20"/>
        <w:szCs w:val="20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795B8" wp14:editId="22D034E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18A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752C4F">
      <w:rPr>
        <w:rFonts w:eastAsia="Times New Roman"/>
        <w:sz w:val="20"/>
        <w:szCs w:val="20"/>
        <w:lang w:eastAsia="ar-SA"/>
      </w:rPr>
      <w:t>2</w:t>
    </w:r>
    <w:r>
      <w:rPr>
        <w:rFonts w:eastAsia="Times New Roman"/>
        <w:sz w:val="20"/>
        <w:szCs w:val="20"/>
        <w:lang w:eastAsia="ar-SA"/>
      </w:rPr>
      <w:t>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gramStart"/>
    <w:r w:rsidR="000E57CA">
      <w:rPr>
        <w:rFonts w:cs="Calibri"/>
        <w:sz w:val="20"/>
        <w:szCs w:val="20"/>
      </w:rPr>
      <w:t>Presidente</w:t>
    </w:r>
    <w:proofErr w:type="gramEnd"/>
    <w:r w:rsidR="000E57CA">
      <w:rPr>
        <w:rFonts w:cs="Calibri"/>
        <w:sz w:val="20"/>
        <w:szCs w:val="20"/>
      </w:rPr>
      <w:t xml:space="preserve"> asociación extremeña de árbitros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42F26D8B"/>
    <w:multiLevelType w:val="hybridMultilevel"/>
    <w:tmpl w:val="6CC2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423AA"/>
    <w:multiLevelType w:val="hybridMultilevel"/>
    <w:tmpl w:val="1A1057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4A"/>
    <w:rsid w:val="00016232"/>
    <w:rsid w:val="00021122"/>
    <w:rsid w:val="000366A6"/>
    <w:rsid w:val="000367FB"/>
    <w:rsid w:val="00051E12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57CA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97A2D"/>
    <w:rsid w:val="002B06D8"/>
    <w:rsid w:val="002D5DBA"/>
    <w:rsid w:val="002E2A3F"/>
    <w:rsid w:val="002E58F7"/>
    <w:rsid w:val="002F455C"/>
    <w:rsid w:val="00302012"/>
    <w:rsid w:val="003241E7"/>
    <w:rsid w:val="00345B05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406B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A6690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C2AE6"/>
    <w:rsid w:val="006D099D"/>
    <w:rsid w:val="006E4DC7"/>
    <w:rsid w:val="006E500E"/>
    <w:rsid w:val="00702CCA"/>
    <w:rsid w:val="00711199"/>
    <w:rsid w:val="00712D96"/>
    <w:rsid w:val="0071372D"/>
    <w:rsid w:val="00724BE7"/>
    <w:rsid w:val="0073148D"/>
    <w:rsid w:val="00743806"/>
    <w:rsid w:val="00752C4F"/>
    <w:rsid w:val="0076053B"/>
    <w:rsid w:val="00775913"/>
    <w:rsid w:val="00792FB6"/>
    <w:rsid w:val="00796ABB"/>
    <w:rsid w:val="007B0B21"/>
    <w:rsid w:val="007B5F67"/>
    <w:rsid w:val="007C67FD"/>
    <w:rsid w:val="007D2C57"/>
    <w:rsid w:val="00813D49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32BD4"/>
    <w:rsid w:val="00942041"/>
    <w:rsid w:val="00943C25"/>
    <w:rsid w:val="00951221"/>
    <w:rsid w:val="00951BB8"/>
    <w:rsid w:val="00951E97"/>
    <w:rsid w:val="009669C8"/>
    <w:rsid w:val="009676C6"/>
    <w:rsid w:val="00971569"/>
    <w:rsid w:val="00983E27"/>
    <w:rsid w:val="009951AE"/>
    <w:rsid w:val="009D421A"/>
    <w:rsid w:val="009D67B6"/>
    <w:rsid w:val="009E3E0C"/>
    <w:rsid w:val="009E4EB6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8594A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BE095D"/>
    <w:rsid w:val="00C2101B"/>
    <w:rsid w:val="00C466C5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A10CF"/>
    <w:rsid w:val="00CA204F"/>
    <w:rsid w:val="00CA7104"/>
    <w:rsid w:val="00CB71D4"/>
    <w:rsid w:val="00CB7C9E"/>
    <w:rsid w:val="00CC4012"/>
    <w:rsid w:val="00CC4191"/>
    <w:rsid w:val="00CC641D"/>
    <w:rsid w:val="00CE051B"/>
    <w:rsid w:val="00CE0846"/>
    <w:rsid w:val="00CE1361"/>
    <w:rsid w:val="00CE5132"/>
    <w:rsid w:val="00CF001D"/>
    <w:rsid w:val="00D1112C"/>
    <w:rsid w:val="00D21989"/>
    <w:rsid w:val="00D22AAC"/>
    <w:rsid w:val="00D34B55"/>
    <w:rsid w:val="00D51746"/>
    <w:rsid w:val="00D52150"/>
    <w:rsid w:val="00D66948"/>
    <w:rsid w:val="00D6701E"/>
    <w:rsid w:val="00D67C7A"/>
    <w:rsid w:val="00D76995"/>
    <w:rsid w:val="00D87F8F"/>
    <w:rsid w:val="00D91651"/>
    <w:rsid w:val="00D92277"/>
    <w:rsid w:val="00D974F4"/>
    <w:rsid w:val="00DA14A7"/>
    <w:rsid w:val="00DB2A82"/>
    <w:rsid w:val="00DB4713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D549A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B7501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43BE5"/>
  <w15:chartTrackingRefBased/>
  <w15:docId w15:val="{3BD534C5-028E-4240-98C8-5C0B7D72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dalgo\AppData\Local\Microsoft\Windows\INetCache\IE\CAM638VB\BIT_01_GRUPO-B_15122022%5b1%5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4B5A6-BA9F-4658-B0DC-DDBCA82D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BIT_01_GRUPO-B_15122022[1]</Template>
  <TotalTime>59</TotalTime>
  <Pages>3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Carlos Hidalgo</dc:creator>
  <cp:keywords/>
  <cp:lastModifiedBy>Carlos Hidalgo</cp:lastModifiedBy>
  <cp:revision>15</cp:revision>
  <dcterms:created xsi:type="dcterms:W3CDTF">2022-12-27T01:05:00Z</dcterms:created>
  <dcterms:modified xsi:type="dcterms:W3CDTF">2023-01-17T07:05:00Z</dcterms:modified>
</cp:coreProperties>
</file>